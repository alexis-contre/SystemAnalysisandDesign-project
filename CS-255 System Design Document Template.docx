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A36AFA" w:rsidRDefault="00895C86" w:rsidP="0005783A">
      <w:pPr>
        <w:pStyle w:val="Heading1"/>
        <w:rPr>
          <w:rFonts w:asciiTheme="majorHAnsi" w:hAnsiTheme="majorHAnsi" w:cstheme="majorHAnsi"/>
        </w:rPr>
      </w:pPr>
      <w:r w:rsidRPr="00A36AFA">
        <w:rPr>
          <w:rFonts w:asciiTheme="majorHAnsi" w:hAnsiTheme="majorHAnsi" w:cstheme="majorHAnsi"/>
        </w:rPr>
        <w:t>CS 255 System Design Document Template</w:t>
      </w:r>
    </w:p>
    <w:p w14:paraId="013D0CA8" w14:textId="77777777" w:rsidR="00895C86" w:rsidRPr="00A36AFA" w:rsidRDefault="00895C86" w:rsidP="0005783A">
      <w:pPr>
        <w:suppressAutoHyphens/>
        <w:spacing w:after="0"/>
        <w:rPr>
          <w:sz w:val="24"/>
          <w:szCs w:val="24"/>
        </w:rPr>
      </w:pPr>
    </w:p>
    <w:p w14:paraId="12C83D1D" w14:textId="77777777" w:rsidR="00895C86" w:rsidRPr="00A36AFA" w:rsidRDefault="00895C86" w:rsidP="0005783A">
      <w:pPr>
        <w:suppressAutoHyphens/>
        <w:spacing w:after="0" w:line="240" w:lineRule="auto"/>
        <w:rPr>
          <w:i/>
          <w:sz w:val="24"/>
          <w:szCs w:val="24"/>
        </w:rPr>
      </w:pPr>
    </w:p>
    <w:p w14:paraId="26DD4310" w14:textId="77777777" w:rsidR="007E12E6" w:rsidRPr="00A36AFA" w:rsidRDefault="00895C86" w:rsidP="0005783A">
      <w:pPr>
        <w:pStyle w:val="Heading2"/>
        <w:rPr>
          <w:rFonts w:asciiTheme="majorHAnsi" w:hAnsiTheme="majorHAnsi" w:cstheme="majorHAnsi"/>
        </w:rPr>
      </w:pPr>
      <w:r w:rsidRPr="00A36AFA">
        <w:rPr>
          <w:rFonts w:asciiTheme="majorHAnsi" w:hAnsiTheme="majorHAnsi" w:cstheme="majorHAnsi"/>
        </w:rPr>
        <w:t>UML Diagrams</w:t>
      </w:r>
    </w:p>
    <w:p w14:paraId="11627D84" w14:textId="77777777" w:rsidR="00895C86" w:rsidRPr="00A36AFA" w:rsidRDefault="00895C86" w:rsidP="0005783A">
      <w:pPr>
        <w:suppressAutoHyphens/>
        <w:spacing w:after="0"/>
        <w:rPr>
          <w:sz w:val="24"/>
          <w:szCs w:val="24"/>
        </w:rPr>
      </w:pPr>
    </w:p>
    <w:p w14:paraId="1FEE88D6" w14:textId="0173091F" w:rsidR="007E12E6" w:rsidRPr="00A36AFA" w:rsidRDefault="00895C86" w:rsidP="00A36AFA">
      <w:pPr>
        <w:pStyle w:val="Heading3"/>
        <w:keepNext w:val="0"/>
        <w:keepLines w:val="0"/>
        <w:suppressAutoHyphens/>
        <w:rPr>
          <w:rFonts w:asciiTheme="majorHAnsi" w:hAnsiTheme="majorHAnsi"/>
          <w:sz w:val="24"/>
          <w:szCs w:val="24"/>
        </w:rPr>
      </w:pPr>
      <w:r w:rsidRPr="00A36AFA">
        <w:rPr>
          <w:rFonts w:asciiTheme="majorHAnsi" w:hAnsiTheme="majorHAnsi"/>
          <w:sz w:val="24"/>
          <w:szCs w:val="24"/>
        </w:rPr>
        <w:t>UML Use Case Diagram</w:t>
      </w:r>
      <w:r w:rsidR="00A36AFA" w:rsidRPr="00A36AFA">
        <w:rPr>
          <w:rFonts w:asciiTheme="majorHAnsi" w:hAnsiTheme="majorHAnsi"/>
          <w:sz w:val="24"/>
          <w:szCs w:val="24"/>
        </w:rPr>
        <w:br/>
      </w:r>
    </w:p>
    <w:p w14:paraId="1D043DC8" w14:textId="14694EF2" w:rsidR="007E12E6" w:rsidRPr="00A36AFA" w:rsidRDefault="00895C86" w:rsidP="0005783A">
      <w:pPr>
        <w:pStyle w:val="Heading3"/>
        <w:keepNext w:val="0"/>
        <w:keepLines w:val="0"/>
        <w:suppressAutoHyphens/>
        <w:rPr>
          <w:rFonts w:asciiTheme="majorHAnsi" w:hAnsiTheme="majorHAnsi"/>
          <w:sz w:val="24"/>
          <w:szCs w:val="24"/>
        </w:rPr>
      </w:pPr>
      <w:r w:rsidRPr="00A36AFA">
        <w:rPr>
          <w:rFonts w:asciiTheme="majorHAnsi" w:hAnsiTheme="majorHAnsi"/>
          <w:sz w:val="24"/>
          <w:szCs w:val="24"/>
        </w:rPr>
        <w:lastRenderedPageBreak/>
        <w:t>UML Activity Diagrams</w:t>
      </w:r>
      <w:r w:rsidR="005D65EB">
        <w:rPr>
          <w:noProof/>
          <w:sz w:val="24"/>
          <w:szCs w:val="24"/>
        </w:rPr>
        <w:drawing>
          <wp:inline distT="0" distB="0" distL="0" distR="0" wp14:anchorId="27066478" wp14:editId="380789D8">
            <wp:extent cx="5943600" cy="7174230"/>
            <wp:effectExtent l="0" t="0" r="0" b="1270"/>
            <wp:docPr id="2070238220"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8220" name="Picture 7"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7174230"/>
                    </a:xfrm>
                    <a:prstGeom prst="rect">
                      <a:avLst/>
                    </a:prstGeom>
                  </pic:spPr>
                </pic:pic>
              </a:graphicData>
            </a:graphic>
          </wp:inline>
        </w:drawing>
      </w:r>
    </w:p>
    <w:p w14:paraId="3B0FCFAE" w14:textId="0F4C5B8C" w:rsidR="007E12E6" w:rsidRPr="00A36AFA" w:rsidRDefault="007E12E6" w:rsidP="0005783A">
      <w:pPr>
        <w:suppressAutoHyphens/>
        <w:spacing w:after="0" w:line="240" w:lineRule="auto"/>
        <w:rPr>
          <w:sz w:val="24"/>
          <w:szCs w:val="24"/>
        </w:rPr>
      </w:pPr>
    </w:p>
    <w:p w14:paraId="689F1A81" w14:textId="7CE38932" w:rsidR="007E12E6" w:rsidRPr="00A36AFA" w:rsidRDefault="00895C86" w:rsidP="0005783A">
      <w:pPr>
        <w:pStyle w:val="Heading3"/>
        <w:keepNext w:val="0"/>
        <w:keepLines w:val="0"/>
        <w:suppressAutoHyphens/>
        <w:rPr>
          <w:rFonts w:asciiTheme="majorHAnsi" w:hAnsiTheme="majorHAnsi"/>
          <w:sz w:val="24"/>
          <w:szCs w:val="24"/>
        </w:rPr>
      </w:pPr>
      <w:r w:rsidRPr="00A36AFA">
        <w:rPr>
          <w:rFonts w:asciiTheme="majorHAnsi" w:hAnsiTheme="majorHAnsi"/>
          <w:sz w:val="24"/>
          <w:szCs w:val="24"/>
        </w:rPr>
        <w:lastRenderedPageBreak/>
        <w:t>UML Sequence Diagram</w:t>
      </w:r>
      <w:r w:rsidR="005D65EB">
        <w:rPr>
          <w:rFonts w:asciiTheme="majorHAnsi" w:hAnsiTheme="majorHAnsi"/>
          <w:noProof/>
          <w:sz w:val="24"/>
          <w:szCs w:val="24"/>
        </w:rPr>
        <w:drawing>
          <wp:inline distT="0" distB="0" distL="0" distR="0" wp14:anchorId="40133A73" wp14:editId="06250389">
            <wp:extent cx="5943600" cy="6241415"/>
            <wp:effectExtent l="0" t="0" r="0" b="0"/>
            <wp:docPr id="120007884" name="Picture 5" descr="A diagram of a b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884" name="Picture 5" descr="A diagram of a ban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6241415"/>
                    </a:xfrm>
                    <a:prstGeom prst="rect">
                      <a:avLst/>
                    </a:prstGeom>
                  </pic:spPr>
                </pic:pic>
              </a:graphicData>
            </a:graphic>
          </wp:inline>
        </w:drawing>
      </w:r>
    </w:p>
    <w:p w14:paraId="3FC6B42C" w14:textId="4CFE5C01" w:rsidR="007E12E6" w:rsidRPr="00A36AFA" w:rsidRDefault="007E12E6" w:rsidP="0005783A">
      <w:pPr>
        <w:suppressAutoHyphens/>
        <w:spacing w:after="0" w:line="240" w:lineRule="auto"/>
        <w:rPr>
          <w:sz w:val="24"/>
          <w:szCs w:val="24"/>
        </w:rPr>
      </w:pPr>
    </w:p>
    <w:p w14:paraId="44FAD4D9" w14:textId="77777777" w:rsidR="007E12E6" w:rsidRPr="00A36AFA" w:rsidRDefault="00895C86" w:rsidP="0005783A">
      <w:pPr>
        <w:pStyle w:val="Heading3"/>
        <w:keepNext w:val="0"/>
        <w:keepLines w:val="0"/>
        <w:suppressAutoHyphens/>
        <w:rPr>
          <w:rFonts w:asciiTheme="majorHAnsi" w:hAnsiTheme="majorHAnsi"/>
          <w:sz w:val="24"/>
          <w:szCs w:val="24"/>
        </w:rPr>
      </w:pPr>
      <w:r w:rsidRPr="00A36AFA">
        <w:rPr>
          <w:rFonts w:asciiTheme="majorHAnsi" w:hAnsiTheme="majorHAnsi"/>
          <w:sz w:val="24"/>
          <w:szCs w:val="24"/>
        </w:rPr>
        <w:t>UML Class Diagram</w:t>
      </w:r>
    </w:p>
    <w:p w14:paraId="3C7CD5F7" w14:textId="15E3FD01" w:rsidR="007E12E6" w:rsidRPr="00A36AFA" w:rsidRDefault="005D65EB" w:rsidP="0005783A">
      <w:pPr>
        <w:suppressAutoHyphens/>
        <w:spacing w:after="0" w:line="240" w:lineRule="auto"/>
        <w:rPr>
          <w:sz w:val="24"/>
          <w:szCs w:val="24"/>
        </w:rPr>
      </w:pPr>
      <w:r>
        <w:rPr>
          <w:noProof/>
          <w:sz w:val="24"/>
          <w:szCs w:val="24"/>
        </w:rPr>
        <w:lastRenderedPageBreak/>
        <w:drawing>
          <wp:inline distT="0" distB="0" distL="0" distR="0" wp14:anchorId="666DC6BC" wp14:editId="05F6D143">
            <wp:extent cx="5943600" cy="7174230"/>
            <wp:effectExtent l="0" t="0" r="0" b="1270"/>
            <wp:docPr id="145046962"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6962" name="Picture 6"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174230"/>
                    </a:xfrm>
                    <a:prstGeom prst="rect">
                      <a:avLst/>
                    </a:prstGeom>
                  </pic:spPr>
                </pic:pic>
              </a:graphicData>
            </a:graphic>
          </wp:inline>
        </w:drawing>
      </w:r>
    </w:p>
    <w:p w14:paraId="1C292E16" w14:textId="3531A7C7" w:rsidR="007E12E6" w:rsidRPr="00A36AFA" w:rsidRDefault="00895C86" w:rsidP="0005783A">
      <w:pPr>
        <w:pStyle w:val="Heading2"/>
        <w:rPr>
          <w:rFonts w:asciiTheme="majorHAnsi" w:hAnsiTheme="majorHAnsi" w:cstheme="majorHAnsi"/>
        </w:rPr>
      </w:pPr>
      <w:r w:rsidRPr="00A36AFA">
        <w:rPr>
          <w:rFonts w:asciiTheme="majorHAnsi" w:hAnsiTheme="majorHAnsi" w:cstheme="majorHAnsi"/>
        </w:rPr>
        <w:t>Technical Requirements</w:t>
      </w:r>
    </w:p>
    <w:p w14:paraId="4E21DDC2" w14:textId="77777777" w:rsidR="00A36AFA" w:rsidRPr="00A36AFA" w:rsidRDefault="00A36AFA" w:rsidP="00A36AFA">
      <w:pPr>
        <w:pStyle w:val="NormalWeb"/>
        <w:rPr>
          <w:rFonts w:asciiTheme="majorHAnsi" w:hAnsiTheme="majorHAnsi" w:cstheme="majorHAnsi"/>
        </w:rPr>
      </w:pPr>
      <w:r w:rsidRPr="00A36AFA">
        <w:rPr>
          <w:rFonts w:asciiTheme="majorHAnsi" w:hAnsiTheme="majorHAnsi" w:cstheme="majorHAnsi"/>
        </w:rPr>
        <w:t>To make the DriverPass system work the way the client needs, here’s what we’d need on the tech side:</w:t>
      </w:r>
    </w:p>
    <w:p w14:paraId="04454CD9" w14:textId="77777777" w:rsidR="00A36AFA" w:rsidRPr="00A36AFA" w:rsidRDefault="00A36AFA" w:rsidP="00A36AFA">
      <w:pPr>
        <w:pStyle w:val="NormalWeb"/>
        <w:numPr>
          <w:ilvl w:val="0"/>
          <w:numId w:val="1"/>
        </w:numPr>
        <w:rPr>
          <w:rFonts w:asciiTheme="majorHAnsi" w:hAnsiTheme="majorHAnsi" w:cstheme="majorHAnsi"/>
        </w:rPr>
      </w:pPr>
      <w:r w:rsidRPr="00A36AFA">
        <w:rPr>
          <w:rStyle w:val="Strong"/>
          <w:rFonts w:asciiTheme="majorHAnsi" w:hAnsiTheme="majorHAnsi" w:cstheme="majorHAnsi"/>
        </w:rPr>
        <w:lastRenderedPageBreak/>
        <w:t>Hardware</w:t>
      </w:r>
      <w:r w:rsidRPr="00A36AFA">
        <w:rPr>
          <w:rFonts w:asciiTheme="majorHAnsi" w:hAnsiTheme="majorHAnsi" w:cstheme="majorHAnsi"/>
        </w:rPr>
        <w:br/>
        <w:t>The system should be hosted on a cloud platform like AWS or Google Cloud so it’s easy to access anywhere. Users will be using computers, tablets, or phones, so the system needs to work on all those devices.</w:t>
      </w:r>
    </w:p>
    <w:p w14:paraId="71A1CD7D" w14:textId="77777777" w:rsidR="00A36AFA" w:rsidRPr="00A36AFA" w:rsidRDefault="00A36AFA" w:rsidP="00A36AFA">
      <w:pPr>
        <w:pStyle w:val="NormalWeb"/>
        <w:numPr>
          <w:ilvl w:val="0"/>
          <w:numId w:val="1"/>
        </w:numPr>
        <w:rPr>
          <w:rFonts w:asciiTheme="majorHAnsi" w:hAnsiTheme="majorHAnsi" w:cstheme="majorHAnsi"/>
        </w:rPr>
      </w:pPr>
      <w:r w:rsidRPr="00A36AFA">
        <w:rPr>
          <w:rStyle w:val="Strong"/>
          <w:rFonts w:asciiTheme="majorHAnsi" w:hAnsiTheme="majorHAnsi" w:cstheme="majorHAnsi"/>
        </w:rPr>
        <w:t>Software</w:t>
      </w:r>
      <w:r w:rsidRPr="00A36AFA">
        <w:rPr>
          <w:rFonts w:asciiTheme="majorHAnsi" w:hAnsiTheme="majorHAnsi" w:cstheme="majorHAnsi"/>
        </w:rPr>
        <w:br/>
        <w:t>It should work on all the common web browsers (Chrome, Safari, Firefox). The backend can use something like Node.js or Python Flask, and the frontend can be built with regular HTML/CSS/JavaScript or a framework like React. We’ll also need a database (like MySQL or PostgreSQL) to store stuff like student info, appointments, and test scores.</w:t>
      </w:r>
    </w:p>
    <w:p w14:paraId="67551823" w14:textId="77777777" w:rsidR="00A36AFA" w:rsidRPr="00A36AFA" w:rsidRDefault="00A36AFA" w:rsidP="00A36AFA">
      <w:pPr>
        <w:pStyle w:val="NormalWeb"/>
        <w:numPr>
          <w:ilvl w:val="0"/>
          <w:numId w:val="1"/>
        </w:numPr>
        <w:rPr>
          <w:rFonts w:asciiTheme="majorHAnsi" w:hAnsiTheme="majorHAnsi" w:cstheme="majorHAnsi"/>
        </w:rPr>
      </w:pPr>
      <w:r w:rsidRPr="00A36AFA">
        <w:rPr>
          <w:rStyle w:val="Strong"/>
          <w:rFonts w:asciiTheme="majorHAnsi" w:hAnsiTheme="majorHAnsi" w:cstheme="majorHAnsi"/>
        </w:rPr>
        <w:t>Tools</w:t>
      </w:r>
      <w:r w:rsidRPr="00A36AFA">
        <w:rPr>
          <w:rFonts w:asciiTheme="majorHAnsi" w:hAnsiTheme="majorHAnsi" w:cstheme="majorHAnsi"/>
        </w:rPr>
        <w:br/>
        <w:t>Lucidchart will help us keep our diagrams updated, and GitHub can be used to track code changes and share work as a team. We’ll also need a way to send emails (like password resets or updates), which can be done with a service like SendGrid.</w:t>
      </w:r>
    </w:p>
    <w:p w14:paraId="468BEDED" w14:textId="77777777" w:rsidR="00A36AFA" w:rsidRPr="00A36AFA" w:rsidRDefault="00A36AFA" w:rsidP="00A36AFA">
      <w:pPr>
        <w:pStyle w:val="NormalWeb"/>
        <w:numPr>
          <w:ilvl w:val="0"/>
          <w:numId w:val="1"/>
        </w:numPr>
        <w:rPr>
          <w:rFonts w:asciiTheme="majorHAnsi" w:hAnsiTheme="majorHAnsi" w:cstheme="majorHAnsi"/>
        </w:rPr>
      </w:pPr>
      <w:r w:rsidRPr="00A36AFA">
        <w:rPr>
          <w:rStyle w:val="Strong"/>
          <w:rFonts w:asciiTheme="majorHAnsi" w:hAnsiTheme="majorHAnsi" w:cstheme="majorHAnsi"/>
        </w:rPr>
        <w:t>Infrastructure</w:t>
      </w:r>
      <w:r w:rsidRPr="00A36AFA">
        <w:rPr>
          <w:rFonts w:asciiTheme="majorHAnsi" w:hAnsiTheme="majorHAnsi" w:cstheme="majorHAnsi"/>
        </w:rPr>
        <w:br/>
        <w:t>The system needs to make sure people only see what they’re allowed to (students, secretaries, admins). It should use encryption (SSL/TLS) to keep everything secure. Passwords should be stored safely using hashing, and the system should back up regularly just in case. Also, the DMV should be able to send updates so the training info stays current.</w:t>
      </w:r>
    </w:p>
    <w:p w14:paraId="72D9D529" w14:textId="4456B9C7" w:rsidR="007E12E6" w:rsidRPr="00A36AFA" w:rsidRDefault="007E12E6" w:rsidP="00A36AFA">
      <w:pPr>
        <w:suppressAutoHyphens/>
        <w:spacing w:after="0" w:line="240" w:lineRule="auto"/>
        <w:rPr>
          <w:i/>
          <w:sz w:val="24"/>
          <w:szCs w:val="24"/>
        </w:rPr>
      </w:pPr>
    </w:p>
    <w:sectPr w:rsidR="007E12E6" w:rsidRPr="00A36AF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25A73" w14:textId="77777777" w:rsidR="0034232E" w:rsidRDefault="0034232E">
      <w:pPr>
        <w:spacing w:after="0" w:line="240" w:lineRule="auto"/>
      </w:pPr>
      <w:r>
        <w:separator/>
      </w:r>
    </w:p>
  </w:endnote>
  <w:endnote w:type="continuationSeparator" w:id="0">
    <w:p w14:paraId="3622ACFD" w14:textId="77777777" w:rsidR="0034232E" w:rsidRDefault="0034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CF2C5" w14:textId="77777777" w:rsidR="0034232E" w:rsidRDefault="0034232E">
      <w:pPr>
        <w:spacing w:after="0" w:line="240" w:lineRule="auto"/>
      </w:pPr>
      <w:r>
        <w:separator/>
      </w:r>
    </w:p>
  </w:footnote>
  <w:footnote w:type="continuationSeparator" w:id="0">
    <w:p w14:paraId="140F225E" w14:textId="77777777" w:rsidR="0034232E" w:rsidRDefault="00342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72A1"/>
    <w:multiLevelType w:val="multilevel"/>
    <w:tmpl w:val="D4B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0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0680"/>
    <w:rsid w:val="002029D1"/>
    <w:rsid w:val="00274D86"/>
    <w:rsid w:val="002C4109"/>
    <w:rsid w:val="003037FE"/>
    <w:rsid w:val="0034232E"/>
    <w:rsid w:val="004A2355"/>
    <w:rsid w:val="004B7C77"/>
    <w:rsid w:val="005871DC"/>
    <w:rsid w:val="005D65EB"/>
    <w:rsid w:val="00711CC9"/>
    <w:rsid w:val="00754D65"/>
    <w:rsid w:val="007571D1"/>
    <w:rsid w:val="00767664"/>
    <w:rsid w:val="007C2BAF"/>
    <w:rsid w:val="007E12E6"/>
    <w:rsid w:val="00827CFF"/>
    <w:rsid w:val="00860723"/>
    <w:rsid w:val="00895C86"/>
    <w:rsid w:val="009A40D5"/>
    <w:rsid w:val="009C0C32"/>
    <w:rsid w:val="00A36AFA"/>
    <w:rsid w:val="00AA074F"/>
    <w:rsid w:val="00AE52D4"/>
    <w:rsid w:val="00DB75D2"/>
    <w:rsid w:val="00DC751C"/>
    <w:rsid w:val="00E0362B"/>
    <w:rsid w:val="00EA7789"/>
    <w:rsid w:val="00ED2C25"/>
    <w:rsid w:val="00EF105E"/>
    <w:rsid w:val="00F31977"/>
    <w:rsid w:val="00FA7D3E"/>
    <w:rsid w:val="00FB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8D34CFE9-9EC4-054A-894A-93289271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A36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CS-255 System Design Document Template.docx</Template>
  <TotalTime>0</TotalTime>
  <Pages>5</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Contreras, Alexis</cp:lastModifiedBy>
  <cp:revision>3</cp:revision>
  <dcterms:created xsi:type="dcterms:W3CDTF">2025-06-20T13:56:00Z</dcterms:created>
  <dcterms:modified xsi:type="dcterms:W3CDTF">2025-06-20T13:57:00Z</dcterms:modified>
</cp:coreProperties>
</file>